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2F04D195" w:rsidR="00843DA1" w:rsidRDefault="004C3E0F" w:rsidP="00FF5A27">
      <w:pPr>
        <w:tabs>
          <w:tab w:val="left" w:pos="4950"/>
        </w:tabs>
        <w:ind w:left="426" w:right="508"/>
        <w:jc w:val="both"/>
        <w:rPr>
          <w:sz w:val="22"/>
          <w:szCs w:val="22"/>
          <w:lang w:val="it-IT"/>
        </w:rPr>
      </w:pPr>
      <w:r>
        <w:rPr>
          <w:sz w:val="22"/>
          <w:szCs w:val="22"/>
          <w:lang w:val="it-IT"/>
        </w:rPr>
        <w:t xml:space="preserve">Milano, </w:t>
      </w:r>
      <w:r w:rsidR="00025992">
        <w:rPr>
          <w:sz w:val="22"/>
          <w:szCs w:val="22"/>
          <w:lang w:val="it-IT"/>
        </w:rPr>
        <w:fldChar w:fldCharType="begin"/>
      </w:r>
      <w:r w:rsidR="00025992">
        <w:rPr>
          <w:sz w:val="22"/>
          <w:szCs w:val="22"/>
          <w:lang w:val="it-IT"/>
        </w:rPr>
        <w:instrText xml:space="preserve"> MERGEFIELD  ${letter.currentDateLocalized}  \* MERGEFORMAT </w:instrText>
      </w:r>
      <w:r w:rsidR="00025992">
        <w:rPr>
          <w:sz w:val="22"/>
          <w:szCs w:val="22"/>
          <w:lang w:val="it-IT"/>
        </w:rPr>
        <w:fldChar w:fldCharType="separate"/>
      </w:r>
      <w:r w:rsidR="00025992">
        <w:rPr>
          <w:noProof/>
          <w:sz w:val="22"/>
          <w:szCs w:val="22"/>
          <w:lang w:val="it-IT"/>
        </w:rPr>
        <w:t>«${letter.currentDateLocalized}»</w:t>
      </w:r>
      <w:r w:rsidR="00025992">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2897FE7A" w:rsidR="00DA5789" w:rsidRPr="00FF0C93" w:rsidRDefault="00DA5789" w:rsidP="00DA5789">
      <w:pPr>
        <w:tabs>
          <w:tab w:val="left" w:pos="5103"/>
        </w:tabs>
        <w:ind w:left="7200"/>
        <w:jc w:val="both"/>
        <w:rPr>
          <w:sz w:val="22"/>
          <w:szCs w:val="22"/>
          <w:lang w:val="it-IT"/>
        </w:rPr>
      </w:pPr>
      <w:r w:rsidRPr="00FF0C93">
        <w:rPr>
          <w:sz w:val="22"/>
          <w:szCs w:val="22"/>
          <w:lang w:val="it-IT"/>
        </w:rPr>
        <w:t>Spett.le</w:t>
      </w:r>
    </w:p>
    <w:tbl>
      <w:tblPr>
        <w:tblStyle w:val="TableGrid"/>
        <w:tblW w:w="0" w:type="auto"/>
        <w:tblInd w:w="7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025992" w:rsidRPr="00FF0C93" w14:paraId="3845A08F" w14:textId="77777777" w:rsidTr="00025992">
        <w:tc>
          <w:tcPr>
            <w:tcW w:w="10309" w:type="dxa"/>
          </w:tcPr>
          <w:p w14:paraId="548CCA9C" w14:textId="23F96955" w:rsidR="00025992" w:rsidRPr="00FF0C93" w:rsidRDefault="00025992" w:rsidP="00615B5C">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${supplier.nameNoSrlSuffix}  \* MERGEFORMAT </w:instrText>
            </w:r>
            <w:r w:rsidRPr="00FF0C93">
              <w:rPr>
                <w:b/>
                <w:sz w:val="22"/>
                <w:szCs w:val="22"/>
                <w:lang w:val="it-IT"/>
              </w:rPr>
              <w:fldChar w:fldCharType="separate"/>
            </w:r>
            <w:r w:rsidRPr="00FF0C93">
              <w:rPr>
                <w:b/>
                <w:noProof/>
                <w:sz w:val="22"/>
                <w:szCs w:val="22"/>
                <w:lang w:val="it-IT"/>
              </w:rPr>
              <w:t>«${supplier.nameNoSrlSuffix}»</w:t>
            </w:r>
            <w:r w:rsidRPr="00FF0C93">
              <w:rPr>
                <w:b/>
                <w:sz w:val="22"/>
                <w:szCs w:val="22"/>
                <w:lang w:val="it-IT"/>
              </w:rPr>
              <w:fldChar w:fldCharType="end"/>
            </w:r>
          </w:p>
        </w:tc>
      </w:tr>
      <w:tr w:rsidR="00025992" w14:paraId="27E18D1C" w14:textId="77777777" w:rsidTr="00025992">
        <w:tc>
          <w:tcPr>
            <w:tcW w:w="10309" w:type="dxa"/>
          </w:tcPr>
          <w:p w14:paraId="00A07CD4" w14:textId="4E6C80D3" w:rsidR="00025992" w:rsidRDefault="00025992" w:rsidP="00070427">
            <w:pPr>
              <w:tabs>
                <w:tab w:val="left" w:pos="5103"/>
              </w:tabs>
              <w:rPr>
                <w:sz w:val="22"/>
                <w:szCs w:val="22"/>
                <w:lang w:val="it-IT"/>
              </w:rPr>
            </w:pPr>
            <w:r w:rsidRPr="00FF0C93">
              <w:rPr>
                <w:b/>
                <w:sz w:val="22"/>
                <w:szCs w:val="22"/>
                <w:lang w:val="it-IT"/>
              </w:rPr>
              <w:fldChar w:fldCharType="begin"/>
            </w:r>
            <w:r w:rsidRPr="00FF0C93">
              <w:rPr>
                <w:b/>
                <w:sz w:val="22"/>
                <w:szCs w:val="22"/>
                <w:lang w:val="it-IT"/>
              </w:rPr>
              <w:instrText xml:space="preserve"> MERGEFIELD  ${supplier.address}  \* MERGEFORMAT </w:instrText>
            </w:r>
            <w:r w:rsidRPr="00FF0C93">
              <w:rPr>
                <w:b/>
                <w:sz w:val="22"/>
                <w:szCs w:val="22"/>
                <w:lang w:val="it-IT"/>
              </w:rPr>
              <w:fldChar w:fldCharType="separate"/>
            </w:r>
            <w:r w:rsidRPr="00FF0C93">
              <w:rPr>
                <w:b/>
                <w:noProof/>
                <w:sz w:val="22"/>
                <w:szCs w:val="22"/>
                <w:lang w:val="it-IT"/>
              </w:rPr>
              <w:t>«${supplier.address}»</w:t>
            </w:r>
            <w:r w:rsidRPr="00FF0C93">
              <w:rPr>
                <w:b/>
                <w:sz w:val="22"/>
                <w:szCs w:val="22"/>
                <w:lang w:val="it-IT"/>
              </w:rPr>
              <w:fldChar w:fldCharType="end"/>
            </w:r>
          </w:p>
        </w:tc>
      </w:tr>
    </w:tbl>
    <w:p w14:paraId="328B4783" w14:textId="3D71A55A" w:rsidR="006805DA" w:rsidRDefault="006805DA" w:rsidP="00276E24">
      <w:pPr>
        <w:ind w:left="426" w:right="-29"/>
        <w:jc w:val="both"/>
        <w:rPr>
          <w:sz w:val="22"/>
          <w:szCs w:val="22"/>
          <w:lang w:val="it-IT"/>
        </w:rPr>
      </w:pPr>
    </w:p>
    <w:p w14:paraId="43EEDBC3" w14:textId="77777777" w:rsidR="006805DA" w:rsidRDefault="006805DA" w:rsidP="00276E24">
      <w:pPr>
        <w:ind w:left="426" w:right="-29"/>
        <w:jc w:val="both"/>
        <w:rPr>
          <w:sz w:val="22"/>
          <w:szCs w:val="22"/>
          <w:lang w:val="it-IT"/>
        </w:rPr>
      </w:pPr>
    </w:p>
    <w:p w14:paraId="136CB54A" w14:textId="2443465B" w:rsidR="00132F6D" w:rsidRPr="00D824DD" w:rsidRDefault="006805DA" w:rsidP="00276E24">
      <w:pPr>
        <w:ind w:left="426" w:right="-29"/>
        <w:jc w:val="both"/>
        <w:rPr>
          <w:sz w:val="22"/>
          <w:szCs w:val="22"/>
          <w:lang w:val="it-IT"/>
        </w:rPr>
      </w:pPr>
      <w:r>
        <w:rPr>
          <w:sz w:val="22"/>
          <w:szCs w:val="22"/>
          <w:lang w:val="it-IT"/>
        </w:rPr>
        <w:t>N</w:t>
      </w:r>
      <w:r w:rsidR="00132F6D" w:rsidRPr="00D824DD">
        <w:rPr>
          <w:sz w:val="22"/>
          <w:szCs w:val="22"/>
          <w:lang w:val="it-IT"/>
        </w:rPr>
        <w:t xml:space="preserve">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07A674B9" w:rsidR="005345A6" w:rsidRPr="00FF0C93" w:rsidRDefault="00D3096F" w:rsidP="00235AC3">
      <w:pPr>
        <w:pStyle w:val="BodyTextIndent"/>
        <w:ind w:left="1560" w:right="366" w:hanging="1134"/>
        <w:rPr>
          <w:b/>
          <w:smallCaps w:val="0"/>
          <w:szCs w:val="22"/>
        </w:rPr>
      </w:pPr>
      <w:r w:rsidRPr="00FF0C93">
        <w:rPr>
          <w:b/>
          <w:smallCaps w:val="0"/>
          <w:szCs w:val="22"/>
        </w:rPr>
        <w:t xml:space="preserve">Oggetto: </w:t>
      </w:r>
      <w:r w:rsidRPr="00FF0C93">
        <w:rPr>
          <w:b/>
          <w:smallCaps w:val="0"/>
          <w:szCs w:val="22"/>
        </w:rPr>
        <w:tab/>
      </w:r>
      <w:r w:rsidR="00905EEF" w:rsidRPr="00FF0C93">
        <w:rPr>
          <w:b/>
          <w:smallCaps w:val="0"/>
          <w:szCs w:val="22"/>
        </w:rPr>
        <w:fldChar w:fldCharType="begin"/>
      </w:r>
      <w:r w:rsidR="00905EEF" w:rsidRPr="00FF0C93">
        <w:rPr>
          <w:b/>
          <w:smallCaps w:val="0"/>
          <w:szCs w:val="22"/>
        </w:rPr>
        <w:instrText xml:space="preserve"> MERGEFIELD  ${property.fullName}  \* MERGEFORMAT </w:instrText>
      </w:r>
      <w:r w:rsidR="00905EEF" w:rsidRPr="00FF0C93">
        <w:rPr>
          <w:b/>
          <w:smallCaps w:val="0"/>
          <w:szCs w:val="22"/>
        </w:rPr>
        <w:fldChar w:fldCharType="separate"/>
      </w:r>
      <w:r w:rsidR="00905EEF" w:rsidRPr="00FF0C93">
        <w:rPr>
          <w:b/>
          <w:smallCaps w:val="0"/>
          <w:noProof/>
          <w:szCs w:val="22"/>
        </w:rPr>
        <w:t>«${property.fullName}»</w:t>
      </w:r>
      <w:r w:rsidR="00905EEF" w:rsidRPr="00FF0C93">
        <w:rPr>
          <w:b/>
          <w:smallCaps w:val="0"/>
          <w:szCs w:val="22"/>
        </w:rPr>
        <w:fldChar w:fldCharType="end"/>
      </w:r>
      <w:r w:rsidR="000942D6" w:rsidRPr="00FF0C93">
        <w:rPr>
          <w:b/>
          <w:smallCaps w:val="0"/>
          <w:szCs w:val="22"/>
        </w:rPr>
        <w:t xml:space="preserve"> </w:t>
      </w:r>
    </w:p>
    <w:p w14:paraId="40ACB149" w14:textId="15C64F42" w:rsidR="00580C61" w:rsidRDefault="002875D7" w:rsidP="002875D7">
      <w:pPr>
        <w:pStyle w:val="BodyTextIndent"/>
        <w:tabs>
          <w:tab w:val="left" w:pos="-2160"/>
        </w:tabs>
        <w:ind w:left="1560" w:right="-29" w:hanging="1134"/>
        <w:rPr>
          <w:b/>
          <w:smallCaps w:val="0"/>
          <w:szCs w:val="22"/>
        </w:rPr>
      </w:pPr>
      <w:r w:rsidRPr="00FF0C93">
        <w:rPr>
          <w:b/>
          <w:smallCaps w:val="0"/>
          <w:szCs w:val="22"/>
        </w:rPr>
        <w:tab/>
      </w:r>
      <w:r w:rsidR="00070427">
        <w:rPr>
          <w:b/>
          <w:smallCaps w:val="0"/>
          <w:szCs w:val="22"/>
        </w:rPr>
        <w:fldChar w:fldCharType="begin"/>
      </w:r>
      <w:r w:rsidR="00070427">
        <w:rPr>
          <w:b/>
          <w:smallCaps w:val="0"/>
          <w:szCs w:val="22"/>
        </w:rPr>
        <w:instrText xml:space="preserve"> MERGEFIELD  "${ (letter.subject)!\"\" }"  \* MERGEFORMAT </w:instrText>
      </w:r>
      <w:r w:rsidR="00070427">
        <w:rPr>
          <w:b/>
          <w:smallCaps w:val="0"/>
          <w:szCs w:val="22"/>
        </w:rPr>
        <w:fldChar w:fldCharType="separate"/>
      </w:r>
      <w:r w:rsidR="00070427">
        <w:rPr>
          <w:b/>
          <w:smallCaps w:val="0"/>
          <w:noProof/>
          <w:szCs w:val="22"/>
        </w:rPr>
        <w:t>«${ (letter.subject)!"" }»</w:t>
      </w:r>
      <w:r w:rsidR="00070427">
        <w:rPr>
          <w:b/>
          <w:smallCaps w:val="0"/>
          <w:szCs w:val="22"/>
        </w:rPr>
        <w:fldChar w:fldCharType="end"/>
      </w:r>
      <w:r w:rsidR="0017445E">
        <w:rPr>
          <w:b/>
          <w:smallCaps w:val="0"/>
          <w:szCs w:val="22"/>
        </w:rPr>
        <w:t xml:space="preserve"> </w:t>
      </w:r>
    </w:p>
    <w:p w14:paraId="3C1A0860" w14:textId="4441E165" w:rsidR="000942D6" w:rsidRDefault="000942D6" w:rsidP="00273FEC">
      <w:pPr>
        <w:pStyle w:val="BodyTextIndent"/>
        <w:tabs>
          <w:tab w:val="left" w:pos="-2160"/>
        </w:tabs>
        <w:ind w:left="426" w:right="-29"/>
        <w:jc w:val="both"/>
        <w:rPr>
          <w:smallCaps w:val="0"/>
          <w:szCs w:val="22"/>
        </w:rPr>
      </w:pPr>
    </w:p>
    <w:p w14:paraId="2E70BFC0" w14:textId="1F29EBFB" w:rsidR="00025992" w:rsidRPr="00025992" w:rsidRDefault="003050B8" w:rsidP="00273FEC">
      <w:pPr>
        <w:pStyle w:val="BodyTextIndent"/>
        <w:tabs>
          <w:tab w:val="left" w:pos="-2160"/>
        </w:tabs>
        <w:ind w:left="426" w:right="-29"/>
        <w:jc w:val="both"/>
        <w:rPr>
          <w:smallCaps w:val="0"/>
          <w:szCs w:val="22"/>
        </w:rPr>
      </w:pPr>
      <w:bookmarkStart w:id="0" w:name="_Hlk612374"/>
      <w:r w:rsidRPr="003050B8">
        <w:rPr>
          <w:smallCaps w:val="0"/>
          <w:szCs w:val="22"/>
        </w:rPr>
        <w:t>Con la presente e in riferimento alla Vostra nuova of</w:t>
      </w:r>
      <w:bookmarkStart w:id="1" w:name="_GoBack"/>
      <w:bookmarkEnd w:id="1"/>
      <w:r w:rsidRPr="003050B8">
        <w:rPr>
          <w:smallCaps w:val="0"/>
          <w:szCs w:val="22"/>
        </w:rPr>
        <w:t xml:space="preserve">ferta del </w:t>
      </w:r>
      <w:r w:rsidRPr="00A11986">
        <w:rPr>
          <w:smallCaps w:val="0"/>
          <w:color w:val="FF0000"/>
          <w:szCs w:val="22"/>
        </w:rPr>
        <w:t>DD MMM YYYY</w:t>
      </w:r>
      <w:r w:rsidRPr="003050B8">
        <w:rPr>
          <w:smallCaps w:val="0"/>
          <w:szCs w:val="22"/>
        </w:rPr>
        <w:t>, Vi confermiamo l’ordine come di seguito precisato.</w:t>
      </w:r>
    </w:p>
    <w:bookmarkEnd w:id="0"/>
    <w:p w14:paraId="402B0FDA" w14:textId="77777777" w:rsidR="00FF0C93" w:rsidRPr="00D824DD" w:rsidRDefault="00FF0C93" w:rsidP="00B131F3">
      <w:pPr>
        <w:pStyle w:val="BodyTextIndent"/>
        <w:tabs>
          <w:tab w:val="left" w:pos="-2160"/>
        </w:tabs>
        <w:ind w:left="426" w:right="-29"/>
        <w:jc w:val="both"/>
        <w:rPr>
          <w:smallCaps w:val="0"/>
          <w:szCs w:val="22"/>
        </w:rPr>
      </w:pPr>
    </w:p>
    <w:p w14:paraId="6224E7D8" w14:textId="3B82B641" w:rsidR="00132F6D" w:rsidRDefault="00132F6D" w:rsidP="00B131F3">
      <w:pPr>
        <w:pStyle w:val="BodyTextIndent"/>
        <w:tabs>
          <w:tab w:val="left" w:pos="-2160"/>
        </w:tabs>
        <w:ind w:left="426" w:right="-29"/>
        <w:jc w:val="both"/>
        <w:rPr>
          <w:b/>
          <w:smallCaps w:val="0"/>
          <w:szCs w:val="22"/>
        </w:rPr>
      </w:pPr>
      <w:r w:rsidRPr="00D824DD">
        <w:rPr>
          <w:b/>
          <w:smallCaps w:val="0"/>
          <w:szCs w:val="22"/>
        </w:rPr>
        <w:t>Oggetto dell’ordine</w:t>
      </w:r>
    </w:p>
    <w:p w14:paraId="50547978" w14:textId="28B97C84" w:rsidR="00025992" w:rsidRPr="00025992" w:rsidRDefault="003050B8" w:rsidP="00025992">
      <w:pPr>
        <w:pStyle w:val="BodyTextIndent"/>
        <w:tabs>
          <w:tab w:val="left" w:pos="-2160"/>
        </w:tabs>
        <w:ind w:left="426" w:right="-29"/>
        <w:jc w:val="both"/>
        <w:rPr>
          <w:smallCaps w:val="0"/>
          <w:szCs w:val="22"/>
        </w:rPr>
      </w:pPr>
      <w:r w:rsidRPr="003050B8">
        <w:rPr>
          <w:smallCaps w:val="0"/>
          <w:szCs w:val="22"/>
        </w:rPr>
        <w:t>Le prestazioni in oggetto si riferiscono alle seguenti attività:</w:t>
      </w:r>
    </w:p>
    <w:p w14:paraId="1B0A6356" w14:textId="77777777" w:rsidR="0017445E" w:rsidRPr="006747A7" w:rsidRDefault="0017445E" w:rsidP="006677AB">
      <w:pPr>
        <w:ind w:left="426" w:right="-29"/>
        <w:jc w:val="both"/>
        <w:rPr>
          <w:sz w:val="22"/>
          <w:szCs w:val="22"/>
          <w:highlight w:val="yellow"/>
          <w:lang w:val="it-IT"/>
        </w:rPr>
      </w:pPr>
    </w:p>
    <w:p w14:paraId="06304D36" w14:textId="273A9221" w:rsidR="00025992" w:rsidRPr="00025992" w:rsidRDefault="00025992" w:rsidP="00025992">
      <w:pPr>
        <w:pStyle w:val="BodyTextIndent"/>
        <w:tabs>
          <w:tab w:val="left" w:pos="-2160"/>
        </w:tabs>
        <w:ind w:left="426" w:right="-29"/>
        <w:jc w:val="both"/>
        <w:rPr>
          <w:smallCaps w:val="0"/>
          <w:szCs w:val="22"/>
        </w:rPr>
      </w:pPr>
      <w:r w:rsidRPr="00025992">
        <w:rPr>
          <w:b/>
          <w:szCs w:val="22"/>
        </w:rPr>
        <w:t xml:space="preserve">Totale lavori </w:t>
      </w:r>
      <w:r>
        <w:rPr>
          <w:b/>
          <w:szCs w:val="22"/>
        </w:rPr>
        <w:t xml:space="preserve"> </w:t>
      </w:r>
      <w:r w:rsidR="00070427">
        <w:rPr>
          <w:b/>
          <w:smallCaps w:val="0"/>
          <w:szCs w:val="22"/>
        </w:rPr>
        <w:fldChar w:fldCharType="begin"/>
      </w:r>
      <w:r w:rsidR="00070427">
        <w:rPr>
          <w:b/>
          <w:smallCaps w:val="0"/>
          <w:szCs w:val="22"/>
        </w:rPr>
        <w:instrText xml:space="preserve"> MERGEFIELD  "${ (letter.totalWorkCost)!\"\" }"  \* MERGEFORMAT </w:instrText>
      </w:r>
      <w:r w:rsidR="00070427">
        <w:rPr>
          <w:b/>
          <w:smallCaps w:val="0"/>
          <w:szCs w:val="22"/>
        </w:rPr>
        <w:fldChar w:fldCharType="separate"/>
      </w:r>
      <w:r w:rsidR="00070427">
        <w:rPr>
          <w:b/>
          <w:smallCaps w:val="0"/>
          <w:noProof/>
          <w:szCs w:val="22"/>
        </w:rPr>
        <w:t>«${ (letter.totalWorkCost)!"" }»</w:t>
      </w:r>
      <w:r w:rsidR="00070427">
        <w:rPr>
          <w:b/>
          <w:smallCaps w:val="0"/>
          <w:szCs w:val="22"/>
        </w:rPr>
        <w:fldChar w:fldCharType="end"/>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4EBAF4B3" w14:textId="4B06ABB5" w:rsidR="00276E24" w:rsidRDefault="003050B8" w:rsidP="009834EA">
      <w:pPr>
        <w:ind w:left="426" w:right="-29"/>
        <w:jc w:val="both"/>
        <w:rPr>
          <w:sz w:val="22"/>
          <w:szCs w:val="22"/>
          <w:lang w:val="it-IT" w:eastAsia="en-US"/>
        </w:rPr>
      </w:pPr>
      <w:r w:rsidRPr="003050B8">
        <w:rPr>
          <w:sz w:val="22"/>
          <w:szCs w:val="22"/>
          <w:lang w:val="it-IT" w:eastAsia="en-US"/>
        </w:rPr>
        <w:t xml:space="preserve">I lavori dovranno essere effettuati entro il </w:t>
      </w:r>
      <w:r w:rsidRPr="00A11986">
        <w:rPr>
          <w:color w:val="FF0000"/>
          <w:sz w:val="22"/>
          <w:szCs w:val="22"/>
          <w:lang w:val="it-IT" w:eastAsia="en-US"/>
        </w:rPr>
        <w:t>DD MMM YYYY</w:t>
      </w:r>
      <w:r w:rsidRPr="003050B8">
        <w:rPr>
          <w:sz w:val="22"/>
          <w:szCs w:val="22"/>
          <w:lang w:val="it-IT" w:eastAsia="en-US"/>
        </w:rPr>
        <w:t>.</w:t>
      </w:r>
    </w:p>
    <w:p w14:paraId="59F6136C" w14:textId="77777777" w:rsidR="003050B8" w:rsidRDefault="003050B8"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472"/>
      </w:tblGrid>
      <w:tr w:rsidR="00E6116F" w14:paraId="7E313117" w14:textId="77777777" w:rsidTr="00FF0C93">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472"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FF0C93">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472"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00771F1A" w14:textId="584EAFF8" w:rsidR="00113166" w:rsidRDefault="003050B8" w:rsidP="00B131F3">
      <w:pPr>
        <w:pStyle w:val="BodyTextIndent"/>
        <w:tabs>
          <w:tab w:val="left" w:pos="720"/>
        </w:tabs>
        <w:ind w:left="426" w:right="-29"/>
        <w:jc w:val="both"/>
        <w:rPr>
          <w:smallCaps w:val="0"/>
          <w:szCs w:val="22"/>
        </w:rPr>
      </w:pPr>
      <w:r w:rsidRPr="003050B8">
        <w:rPr>
          <w:smallCaps w:val="0"/>
          <w:szCs w:val="22"/>
        </w:rPr>
        <w:t xml:space="preserve">L’importo dell’incarico a Voi affidato ammonta a </w:t>
      </w:r>
      <w:r w:rsidRPr="00A11986">
        <w:rPr>
          <w:smallCaps w:val="0"/>
          <w:color w:val="FF0000"/>
          <w:szCs w:val="22"/>
        </w:rPr>
        <w:t>€ X.XXX,00 (XXXX/00)</w:t>
      </w:r>
      <w:r w:rsidRPr="003050B8">
        <w:rPr>
          <w:smallCaps w:val="0"/>
          <w:szCs w:val="22"/>
        </w:rPr>
        <w:t xml:space="preserve"> oltre IVA secondo aliquota di legge e oneri di legge.</w:t>
      </w:r>
    </w:p>
    <w:p w14:paraId="5DC19309" w14:textId="77777777" w:rsidR="003050B8" w:rsidRDefault="003050B8"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 xml:space="preserve">In relazione a quanto sopra Vi informiamo che, per la ricezione e gestione delle fatture elettroniche, la società ha optato di rendere operativo il seguente indirizzo di Posta Elettronica Certificata </w:t>
      </w:r>
      <w:r w:rsidRPr="009B7B2D">
        <w:rPr>
          <w:sz w:val="22"/>
          <w:szCs w:val="22"/>
          <w:lang w:val="it-IT"/>
        </w:rPr>
        <w:lastRenderedPageBreak/>
        <w:t>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lastRenderedPageBreak/>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2BDA24DA" w:rsidR="006677AB" w:rsidRDefault="006677AB" w:rsidP="001A1E9B">
      <w:pPr>
        <w:pStyle w:val="BodyTextIndent"/>
        <w:ind w:left="426" w:right="508"/>
        <w:rPr>
          <w:smallCaps w:val="0"/>
          <w:szCs w:val="22"/>
        </w:rPr>
      </w:pPr>
    </w:p>
    <w:p w14:paraId="6AC47B8C" w14:textId="1420205A" w:rsidR="00113166" w:rsidRPr="00511FEC" w:rsidRDefault="003050B8" w:rsidP="001A1E9B">
      <w:pPr>
        <w:pStyle w:val="BodyTextIndent"/>
        <w:ind w:left="426" w:right="508"/>
        <w:rPr>
          <w:smallCaps w:val="0"/>
          <w:szCs w:val="22"/>
        </w:rPr>
      </w:pPr>
      <w:r w:rsidRPr="003050B8">
        <w:rPr>
          <w:smallCaps w:val="0"/>
          <w:szCs w:val="22"/>
        </w:rPr>
        <w:t>Luca Cagnani</w:t>
      </w:r>
    </w:p>
    <w:p w14:paraId="4134F56A" w14:textId="2F85E8AD" w:rsidR="00A52819" w:rsidRDefault="00A52819" w:rsidP="001A1E9B">
      <w:pPr>
        <w:pStyle w:val="BodyTextIndent"/>
        <w:ind w:left="426" w:right="508"/>
        <w:rPr>
          <w:smallCaps w:val="0"/>
          <w:szCs w:val="22"/>
        </w:rPr>
      </w:pPr>
    </w:p>
    <w:p w14:paraId="3F3BEF5E" w14:textId="77777777" w:rsidR="003050B8" w:rsidRPr="00511FEC" w:rsidRDefault="003050B8"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D9A11" w14:textId="77777777" w:rsidR="00AE4F63" w:rsidRDefault="00AE4F63">
      <w:r>
        <w:separator/>
      </w:r>
    </w:p>
  </w:endnote>
  <w:endnote w:type="continuationSeparator" w:id="0">
    <w:p w14:paraId="4C7621D5" w14:textId="77777777" w:rsidR="00AE4F63" w:rsidRDefault="00AE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3E0E9790">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960F3" w14:textId="77777777" w:rsidR="00AE4F63" w:rsidRDefault="00AE4F63">
      <w:r>
        <w:separator/>
      </w:r>
    </w:p>
  </w:footnote>
  <w:footnote w:type="continuationSeparator" w:id="0">
    <w:p w14:paraId="0474955F" w14:textId="77777777" w:rsidR="00AE4F63" w:rsidRDefault="00AE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17DBBDBD">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cstate="print">
                    <a:extLst>
                      <a:ext uri="{28A0092B-C50C-407E-A947-70E740481C1C}">
                        <a14:useLocalDpi xmlns:a14="http://schemas.microsoft.com/office/drawing/2010/main"/>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1209AA6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cstate="print">
                    <a:extLst>
                      <a:ext uri="{28A0092B-C50C-407E-A947-70E740481C1C}">
                        <a14:useLocalDpi xmlns:a14="http://schemas.microsoft.com/office/drawing/2010/main"/>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25992"/>
    <w:rsid w:val="000354A8"/>
    <w:rsid w:val="000431DC"/>
    <w:rsid w:val="00045B70"/>
    <w:rsid w:val="00045B94"/>
    <w:rsid w:val="00070427"/>
    <w:rsid w:val="000942D6"/>
    <w:rsid w:val="0009471B"/>
    <w:rsid w:val="000C423C"/>
    <w:rsid w:val="000C4597"/>
    <w:rsid w:val="000D2B5D"/>
    <w:rsid w:val="000D5042"/>
    <w:rsid w:val="000D6784"/>
    <w:rsid w:val="000F30E3"/>
    <w:rsid w:val="0010299C"/>
    <w:rsid w:val="00104690"/>
    <w:rsid w:val="00111F82"/>
    <w:rsid w:val="00113166"/>
    <w:rsid w:val="00123BC7"/>
    <w:rsid w:val="00132F6D"/>
    <w:rsid w:val="001545B9"/>
    <w:rsid w:val="0015492B"/>
    <w:rsid w:val="00155D2A"/>
    <w:rsid w:val="0017445E"/>
    <w:rsid w:val="00197C52"/>
    <w:rsid w:val="001A1E9B"/>
    <w:rsid w:val="001B6B96"/>
    <w:rsid w:val="001C265F"/>
    <w:rsid w:val="001C3544"/>
    <w:rsid w:val="001C5D5D"/>
    <w:rsid w:val="001E4121"/>
    <w:rsid w:val="002035A7"/>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50B8"/>
    <w:rsid w:val="00307D8B"/>
    <w:rsid w:val="00321D51"/>
    <w:rsid w:val="00335055"/>
    <w:rsid w:val="00345C15"/>
    <w:rsid w:val="00370887"/>
    <w:rsid w:val="00376C56"/>
    <w:rsid w:val="00390374"/>
    <w:rsid w:val="00392089"/>
    <w:rsid w:val="00393D65"/>
    <w:rsid w:val="003D140E"/>
    <w:rsid w:val="003D4DDA"/>
    <w:rsid w:val="003E012E"/>
    <w:rsid w:val="003E3E7B"/>
    <w:rsid w:val="00452BBF"/>
    <w:rsid w:val="00460D2B"/>
    <w:rsid w:val="00476956"/>
    <w:rsid w:val="004B5765"/>
    <w:rsid w:val="004C3E0F"/>
    <w:rsid w:val="004D5BFD"/>
    <w:rsid w:val="004E742E"/>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15B5C"/>
    <w:rsid w:val="00627415"/>
    <w:rsid w:val="00627EFC"/>
    <w:rsid w:val="006444B1"/>
    <w:rsid w:val="006677AB"/>
    <w:rsid w:val="00670F7D"/>
    <w:rsid w:val="006747A7"/>
    <w:rsid w:val="006768FA"/>
    <w:rsid w:val="006805DA"/>
    <w:rsid w:val="00694EDA"/>
    <w:rsid w:val="00695DC2"/>
    <w:rsid w:val="006C2A5C"/>
    <w:rsid w:val="006D0044"/>
    <w:rsid w:val="006D3D19"/>
    <w:rsid w:val="006D69CA"/>
    <w:rsid w:val="006F72E4"/>
    <w:rsid w:val="007020AA"/>
    <w:rsid w:val="007119A3"/>
    <w:rsid w:val="007274D1"/>
    <w:rsid w:val="00742B32"/>
    <w:rsid w:val="00757515"/>
    <w:rsid w:val="007660A2"/>
    <w:rsid w:val="007903E6"/>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30277"/>
    <w:rsid w:val="009561A0"/>
    <w:rsid w:val="00973409"/>
    <w:rsid w:val="009834EA"/>
    <w:rsid w:val="009A7B36"/>
    <w:rsid w:val="009D2004"/>
    <w:rsid w:val="009E0035"/>
    <w:rsid w:val="009E6C24"/>
    <w:rsid w:val="009F2B18"/>
    <w:rsid w:val="009F3009"/>
    <w:rsid w:val="00A002C1"/>
    <w:rsid w:val="00A01BE3"/>
    <w:rsid w:val="00A02FC9"/>
    <w:rsid w:val="00A11986"/>
    <w:rsid w:val="00A52819"/>
    <w:rsid w:val="00A602DE"/>
    <w:rsid w:val="00A6712C"/>
    <w:rsid w:val="00A72CE6"/>
    <w:rsid w:val="00A74E2A"/>
    <w:rsid w:val="00A855A6"/>
    <w:rsid w:val="00A9173A"/>
    <w:rsid w:val="00A96DCE"/>
    <w:rsid w:val="00AA4897"/>
    <w:rsid w:val="00AB117F"/>
    <w:rsid w:val="00AB326D"/>
    <w:rsid w:val="00AD0D3C"/>
    <w:rsid w:val="00AE4F63"/>
    <w:rsid w:val="00AE61F2"/>
    <w:rsid w:val="00AE6C74"/>
    <w:rsid w:val="00AF486E"/>
    <w:rsid w:val="00AF68E9"/>
    <w:rsid w:val="00AF7F5C"/>
    <w:rsid w:val="00B131F3"/>
    <w:rsid w:val="00B4054D"/>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25BD"/>
    <w:rsid w:val="00C7388C"/>
    <w:rsid w:val="00C9140D"/>
    <w:rsid w:val="00C95462"/>
    <w:rsid w:val="00CA6030"/>
    <w:rsid w:val="00CC54EA"/>
    <w:rsid w:val="00CD0395"/>
    <w:rsid w:val="00CE19CA"/>
    <w:rsid w:val="00CF0551"/>
    <w:rsid w:val="00D20D4E"/>
    <w:rsid w:val="00D21B19"/>
    <w:rsid w:val="00D3096F"/>
    <w:rsid w:val="00D32AF7"/>
    <w:rsid w:val="00D37E1A"/>
    <w:rsid w:val="00D73432"/>
    <w:rsid w:val="00D81D57"/>
    <w:rsid w:val="00D824DD"/>
    <w:rsid w:val="00D912EF"/>
    <w:rsid w:val="00D94F29"/>
    <w:rsid w:val="00DA5789"/>
    <w:rsid w:val="00DD2244"/>
    <w:rsid w:val="00DE252A"/>
    <w:rsid w:val="00DE68ED"/>
    <w:rsid w:val="00DF45D8"/>
    <w:rsid w:val="00DF7A61"/>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0C93"/>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 w:id="21417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A214E-4E07-4093-9972-633BB077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199</TotalTime>
  <Pages>3</Pages>
  <Words>1391</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44</cp:revision>
  <cp:lastPrinted>2019-02-04T10:19:00Z</cp:lastPrinted>
  <dcterms:created xsi:type="dcterms:W3CDTF">2019-02-01T15:25:00Z</dcterms:created>
  <dcterms:modified xsi:type="dcterms:W3CDTF">2019-03-27T12:22:00Z</dcterms:modified>
</cp:coreProperties>
</file>